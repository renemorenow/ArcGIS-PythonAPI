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E4D3" w14:textId="77777777" w:rsidR="008E0E1B" w:rsidRPr="00E12D20" w:rsidRDefault="008E0E1B" w:rsidP="008E0E1B">
      <w:pPr>
        <w:jc w:val="center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b/>
          <w:bCs/>
          <w:sz w:val="20"/>
          <w:szCs w:val="20"/>
        </w:rPr>
        <w:t>CARTA DE COMPROMISO DE OBTENCIÓN DE CERTIFICACIÓN TÉCNICA</w:t>
      </w:r>
    </w:p>
    <w:p w14:paraId="27F25855" w14:textId="77777777" w:rsidR="008E0E1B" w:rsidRPr="00E12D20" w:rsidRDefault="008E0E1B" w:rsidP="008E0E1B">
      <w:pPr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b/>
          <w:bCs/>
          <w:sz w:val="20"/>
          <w:szCs w:val="20"/>
        </w:rPr>
        <w:t> </w:t>
      </w:r>
    </w:p>
    <w:p w14:paraId="17337B04" w14:textId="03D56F2D" w:rsidR="008E0E1B" w:rsidRPr="00E12D20" w:rsidRDefault="008E0E1B" w:rsidP="002859A9">
      <w:pPr>
        <w:jc w:val="both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>Yo</w:t>
      </w:r>
      <w:r w:rsidR="00CC4262" w:rsidRPr="00E12D20">
        <w:rPr>
          <w:rFonts w:ascii="Arial" w:hAnsi="Arial" w:cs="Arial"/>
          <w:sz w:val="20"/>
          <w:szCs w:val="20"/>
        </w:rPr>
        <w:t>,</w:t>
      </w:r>
      <w:r w:rsidRPr="00E12D2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Nombre del Funcionario"/>
          <w:tag w:val="NombreFuncionario"/>
          <w:id w:val="753403251"/>
          <w:lock w:val="sdtLocked"/>
          <w:placeholder>
            <w:docPart w:val="A2F6D78D25C14888A109612D4EFFD2E1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805C87">
            <w:rPr>
              <w:rStyle w:val="ControlNoVacio"/>
              <w:rFonts w:ascii="Arial" w:hAnsi="Arial" w:cs="Arial"/>
              <w:sz w:val="20"/>
              <w:szCs w:val="20"/>
            </w:rPr>
            <w:t>William Rene Moreno Romero</w:t>
          </w:r>
        </w:sdtContent>
      </w:sdt>
      <w:r w:rsidR="00CC4262" w:rsidRPr="00E12D20">
        <w:rPr>
          <w:rFonts w:ascii="Arial" w:hAnsi="Arial" w:cs="Arial"/>
          <w:sz w:val="20"/>
          <w:szCs w:val="20"/>
        </w:rPr>
        <w:t>,</w:t>
      </w:r>
      <w:r w:rsidRPr="00E12D20">
        <w:rPr>
          <w:rFonts w:ascii="Arial" w:hAnsi="Arial" w:cs="Arial"/>
          <w:sz w:val="20"/>
          <w:szCs w:val="20"/>
        </w:rPr>
        <w:t xml:space="preserve"> con documento de identidad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Tipo de Documento"/>
          <w:tag w:val="TipoDocumento"/>
          <w:id w:val="1347443782"/>
          <w:lock w:val="sdtLocked"/>
          <w:placeholder>
            <w:docPart w:val="6B3ABF953730448390E4A7663275A686"/>
          </w:placeholder>
          <w:dropDownList>
            <w:listItem w:value="&lt;&lt;TIpo de Documento&gt;&gt;"/>
            <w:listItem w:displayText="CC" w:value="CC"/>
            <w:listItem w:displayText="CE" w:value="CE"/>
            <w:listItem w:displayText="PAS" w:value="PAS"/>
          </w:dropDownList>
        </w:sdtPr>
        <w:sdtEndPr>
          <w:rPr>
            <w:rStyle w:val="ControlNoVacio"/>
          </w:rPr>
        </w:sdtEndPr>
        <w:sdtContent>
          <w:r w:rsidR="00805C87">
            <w:rPr>
              <w:rStyle w:val="ControlNoVacio"/>
              <w:rFonts w:ascii="Arial" w:hAnsi="Arial" w:cs="Arial"/>
              <w:sz w:val="20"/>
              <w:szCs w:val="20"/>
            </w:rPr>
            <w:t>CC</w:t>
          </w:r>
        </w:sdtContent>
      </w:sdt>
      <w:r w:rsidRPr="00E12D20">
        <w:rPr>
          <w:rFonts w:ascii="Arial" w:hAnsi="Arial" w:cs="Arial"/>
          <w:sz w:val="20"/>
          <w:szCs w:val="20"/>
        </w:rPr>
        <w:t xml:space="preserve"> número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Numero de Documento"/>
          <w:tag w:val="NumeroDocumento"/>
          <w:id w:val="-1688509558"/>
          <w:lock w:val="sdtLocked"/>
          <w:placeholder>
            <w:docPart w:val="DAB2B0504AFA44419CD17653E5D65477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805C87">
            <w:rPr>
              <w:rStyle w:val="ControlNoVacio"/>
              <w:rFonts w:ascii="Arial" w:hAnsi="Arial" w:cs="Arial"/>
              <w:sz w:val="20"/>
              <w:szCs w:val="20"/>
            </w:rPr>
            <w:t>74329638</w:t>
          </w:r>
        </w:sdtContent>
      </w:sdt>
      <w:r w:rsidR="00CC4262" w:rsidRPr="00E12D20">
        <w:rPr>
          <w:rFonts w:ascii="Arial" w:hAnsi="Arial" w:cs="Arial"/>
          <w:sz w:val="20"/>
          <w:szCs w:val="20"/>
        </w:rPr>
        <w:t>,</w:t>
      </w:r>
      <w:r w:rsidR="001D66B6" w:rsidRPr="00E12D20">
        <w:rPr>
          <w:rFonts w:ascii="Arial" w:hAnsi="Arial" w:cs="Arial"/>
          <w:sz w:val="20"/>
          <w:szCs w:val="20"/>
        </w:rPr>
        <w:t xml:space="preserve"> </w:t>
      </w:r>
      <w:r w:rsidRPr="00E12D20">
        <w:rPr>
          <w:rFonts w:ascii="Arial" w:hAnsi="Arial" w:cs="Arial"/>
          <w:sz w:val="20"/>
          <w:szCs w:val="20"/>
        </w:rPr>
        <w:t>mayor de edad, en mi calidad de persona natural</w:t>
      </w:r>
      <w:r w:rsidR="00CC4262" w:rsidRPr="00E12D20">
        <w:rPr>
          <w:rFonts w:ascii="Arial" w:hAnsi="Arial" w:cs="Arial"/>
          <w:sz w:val="20"/>
          <w:szCs w:val="20"/>
        </w:rPr>
        <w:t xml:space="preserve"> </w:t>
      </w:r>
      <w:r w:rsidRPr="00E12D20">
        <w:rPr>
          <w:rFonts w:ascii="Arial" w:hAnsi="Arial" w:cs="Arial"/>
          <w:sz w:val="20"/>
          <w:szCs w:val="20"/>
        </w:rPr>
        <w:t xml:space="preserve">por medio del presente documento, manifiesto que conozco y acepto las políticas para obtener la certificación técnica </w:t>
      </w:r>
      <w:sdt>
        <w:sdtPr>
          <w:rPr>
            <w:b/>
            <w:bCs/>
            <w:sz w:val="24"/>
            <w:szCs w:val="24"/>
            <w:lang w:val="es-ES"/>
          </w:rPr>
          <w:alias w:val="Nombre de la Certificacion"/>
          <w:tag w:val="NombreCertificacion"/>
          <w:id w:val="-1015228222"/>
          <w:lock w:val="sdtLocked"/>
          <w:placeholder>
            <w:docPart w:val="A1447D7FABD7499CAD3B8D06DC9DA37D"/>
          </w:placeholder>
          <w:text/>
        </w:sdtPr>
        <w:sdtContent>
          <w:r w:rsidR="00805C87" w:rsidRPr="008C7343">
            <w:rPr>
              <w:b/>
              <w:bCs/>
              <w:sz w:val="24"/>
              <w:szCs w:val="24"/>
              <w:lang w:val="es-ES"/>
            </w:rPr>
            <w:t xml:space="preserve">ArcGIS API </w:t>
          </w:r>
          <w:proofErr w:type="spellStart"/>
          <w:r w:rsidR="00805C87" w:rsidRPr="008C7343">
            <w:rPr>
              <w:b/>
              <w:bCs/>
              <w:sz w:val="24"/>
              <w:szCs w:val="24"/>
              <w:lang w:val="es-ES"/>
            </w:rPr>
            <w:t>for</w:t>
          </w:r>
          <w:proofErr w:type="spellEnd"/>
          <w:r w:rsidR="00805C87" w:rsidRPr="008C7343">
            <w:rPr>
              <w:b/>
              <w:bCs/>
              <w:sz w:val="24"/>
              <w:szCs w:val="24"/>
              <w:lang w:val="es-ES"/>
            </w:rPr>
            <w:t xml:space="preserve"> Python 20-001 (EAPS20-001)</w:t>
          </w:r>
        </w:sdtContent>
      </w:sdt>
      <w:r w:rsidRPr="00E12D20">
        <w:rPr>
          <w:rFonts w:ascii="Arial" w:hAnsi="Arial" w:cs="Arial"/>
          <w:sz w:val="20"/>
          <w:szCs w:val="20"/>
        </w:rPr>
        <w:t xml:space="preserve"> y en tal sentido me comprometo a enviar al Área de Recursos Humanos la certificación obtenida, en un término no mayor a cuatro (4) meses.</w:t>
      </w:r>
    </w:p>
    <w:p w14:paraId="2D02FC88" w14:textId="1643E01D" w:rsidR="008E0E1B" w:rsidRPr="00E12D20" w:rsidRDefault="008E0E1B" w:rsidP="00B535E6">
      <w:pPr>
        <w:jc w:val="both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 xml:space="preserve">De igual forma, en caso de incumplimiento o retiro de la compañía, autorizo a </w:t>
      </w:r>
      <w:sdt>
        <w:sdtPr>
          <w:rPr>
            <w:rFonts w:ascii="Arial" w:hAnsi="Arial" w:cs="Arial"/>
            <w:sz w:val="20"/>
            <w:szCs w:val="20"/>
          </w:rPr>
          <w:alias w:val="Distribuidor"/>
          <w:tag w:val="Distribuidor"/>
          <w:id w:val="1695800203"/>
          <w:placeholder>
            <w:docPart w:val="DefaultPlaceholder_-1854013438"/>
          </w:placeholder>
          <w:dropDownList>
            <w:listItem w:displayText="Esri Colombia S.A." w:value="Esri Colombia S.A."/>
            <w:listItem w:displayText="Esri Panamá " w:value="Esri Panamá "/>
            <w:listItem w:displayText="Esri Ecuador " w:value="Esri Ecuador "/>
          </w:dropDownList>
        </w:sdtPr>
        <w:sdtEndPr/>
        <w:sdtContent>
          <w:r w:rsidR="00805C87">
            <w:rPr>
              <w:rFonts w:ascii="Arial" w:hAnsi="Arial" w:cs="Arial"/>
              <w:sz w:val="20"/>
              <w:szCs w:val="20"/>
            </w:rPr>
            <w:t>Esri Colombia S.A.</w:t>
          </w:r>
        </w:sdtContent>
      </w:sdt>
      <w:r w:rsidRPr="00E12D20">
        <w:rPr>
          <w:rFonts w:ascii="Arial" w:hAnsi="Arial" w:cs="Arial"/>
          <w:sz w:val="20"/>
          <w:szCs w:val="20"/>
        </w:rPr>
        <w:t>, a descontar por nomina, honorarios o liquidación, según corresponda, el valor de la certificación que corresponde a $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Valor de la Certificacion"/>
          <w:tag w:val="ValorCertificacion"/>
          <w:id w:val="-1625765865"/>
          <w:lock w:val="sdtLocked"/>
          <w:placeholder>
            <w:docPart w:val="56E6C8B573F54B3195DBFF76A2B78BC6"/>
          </w:placeholder>
          <w:text/>
        </w:sdtPr>
        <w:sdtEndPr>
          <w:rPr>
            <w:rStyle w:val="ControlNoVacio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150</w:t>
          </w:r>
        </w:sdtContent>
      </w:sdt>
      <w:r w:rsidR="002C10D2" w:rsidRPr="00E12D2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Moneda Certificacion"/>
          <w:tag w:val="MonedaCertificacion"/>
          <w:id w:val="1634366656"/>
          <w:lock w:val="sdtLocked"/>
          <w:placeholder>
            <w:docPart w:val="1D4403971502446E8460673BB89B8C04"/>
          </w:placeholder>
          <w:dropDownList>
            <w:listItem w:value="&lt;&lt;Moneda Certificacion&gt;&gt;"/>
            <w:listItem w:displayText="COP" w:value="Pesos Colombianos"/>
            <w:listItem w:displayText="USD" w:value="Dolares Americanos"/>
          </w:dropDownList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USD</w:t>
          </w:r>
        </w:sdtContent>
      </w:sdt>
      <w:r w:rsidRPr="00E12D20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669EAA19" w14:textId="77777777" w:rsidR="008E0E1B" w:rsidRPr="00E12D20" w:rsidRDefault="008E0E1B" w:rsidP="001D66B6">
      <w:pPr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> </w:t>
      </w:r>
    </w:p>
    <w:p w14:paraId="6FF05FDD" w14:textId="4A9809F7" w:rsidR="008E0E1B" w:rsidRPr="00E12D20" w:rsidRDefault="00C14466" w:rsidP="00B535E6">
      <w:pPr>
        <w:jc w:val="both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>Firmado e</w:t>
      </w:r>
      <w:r w:rsidR="008E0E1B" w:rsidRPr="00E12D20">
        <w:rPr>
          <w:rFonts w:ascii="Arial" w:hAnsi="Arial" w:cs="Arial"/>
          <w:sz w:val="20"/>
          <w:szCs w:val="20"/>
        </w:rPr>
        <w:t xml:space="preserve">n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Ciudad"/>
          <w:tag w:val="Ciudad"/>
          <w:id w:val="-1023630702"/>
          <w:lock w:val="sdtLocked"/>
          <w:placeholder>
            <w:docPart w:val="ED6EC311884543D695D83C9C1431C390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Bogotá</w:t>
          </w:r>
        </w:sdtContent>
      </w:sdt>
      <w:r w:rsidR="008E0E1B" w:rsidRPr="00E12D20">
        <w:rPr>
          <w:rFonts w:ascii="Arial" w:hAnsi="Arial" w:cs="Arial"/>
          <w:sz w:val="20"/>
          <w:szCs w:val="20"/>
        </w:rPr>
        <w:t xml:space="preserve"> </w:t>
      </w:r>
      <w:r w:rsidR="00687F0F" w:rsidRPr="00E12D20">
        <w:rPr>
          <w:rFonts w:ascii="Arial" w:hAnsi="Arial" w:cs="Arial"/>
          <w:sz w:val="20"/>
          <w:szCs w:val="20"/>
        </w:rPr>
        <w:t xml:space="preserve">a </w:t>
      </w:r>
      <w:r w:rsidR="008E0E1B" w:rsidRPr="00E12D20">
        <w:rPr>
          <w:rFonts w:ascii="Arial" w:hAnsi="Arial" w:cs="Arial"/>
          <w:sz w:val="20"/>
          <w:szCs w:val="20"/>
        </w:rPr>
        <w:t xml:space="preserve">los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Dias Solicitud"/>
          <w:tag w:val="DiasSolicitud"/>
          <w:id w:val="-330068603"/>
          <w:lock w:val="sdtLocked"/>
          <w:placeholder>
            <w:docPart w:val="5F64DCFBEE6F43D3AFDE4EF2B5016D67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17</w:t>
          </w:r>
        </w:sdtContent>
      </w:sdt>
      <w:r w:rsidR="00687F0F" w:rsidRPr="00E12D20">
        <w:rPr>
          <w:rFonts w:ascii="Arial" w:hAnsi="Arial" w:cs="Arial"/>
          <w:sz w:val="20"/>
          <w:szCs w:val="20"/>
        </w:rPr>
        <w:t xml:space="preserve"> </w:t>
      </w:r>
      <w:r w:rsidR="008E0E1B" w:rsidRPr="00E12D20">
        <w:rPr>
          <w:rFonts w:ascii="Arial" w:hAnsi="Arial" w:cs="Arial"/>
          <w:sz w:val="20"/>
          <w:szCs w:val="20"/>
        </w:rPr>
        <w:t xml:space="preserve">días del mes de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Mes Solicitud"/>
          <w:tag w:val="MesSolicitud"/>
          <w:id w:val="397633978"/>
          <w:lock w:val="sdtLocked"/>
          <w:placeholder>
            <w:docPart w:val="05405EAB3D9C4B6EB928A2AB9B49BF05"/>
          </w:placeholder>
          <w:dropDownList>
            <w:listItem w:value="Elija un elemento."/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junio</w:t>
          </w:r>
        </w:sdtContent>
      </w:sdt>
      <w:r w:rsidR="008E0E1B" w:rsidRPr="00E12D20">
        <w:rPr>
          <w:rFonts w:ascii="Arial" w:hAnsi="Arial" w:cs="Arial"/>
          <w:sz w:val="20"/>
          <w:szCs w:val="20"/>
        </w:rPr>
        <w:t xml:space="preserve"> del año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Año Solicitud"/>
          <w:tag w:val="AñoSolicitud"/>
          <w:id w:val="204456658"/>
          <w:lock w:val="sdtLocked"/>
          <w:placeholder>
            <w:docPart w:val="4C47024194474627B9A94A9328ACD539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2022</w:t>
          </w:r>
        </w:sdtContent>
      </w:sdt>
    </w:p>
    <w:p w14:paraId="739A98DE" w14:textId="77777777" w:rsidR="008E0E1B" w:rsidRPr="00E12D20" w:rsidRDefault="008E0E1B" w:rsidP="001D66B6">
      <w:pPr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> </w:t>
      </w:r>
    </w:p>
    <w:p w14:paraId="0CE778F5" w14:textId="77777777" w:rsidR="008E0E1B" w:rsidRPr="00E12D20" w:rsidRDefault="008E0E1B" w:rsidP="001D66B6">
      <w:pPr>
        <w:rPr>
          <w:rFonts w:ascii="Arial" w:hAnsi="Arial" w:cs="Arial"/>
          <w:b/>
          <w:bCs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>Cordialmente</w:t>
      </w:r>
      <w:r w:rsidR="00D14EB2" w:rsidRPr="00E12D20">
        <w:rPr>
          <w:rFonts w:ascii="Arial" w:hAnsi="Arial" w:cs="Arial"/>
          <w:sz w:val="20"/>
          <w:szCs w:val="20"/>
        </w:rPr>
        <w:t>,</w:t>
      </w:r>
      <w:r w:rsidRPr="00E12D20">
        <w:rPr>
          <w:rFonts w:ascii="Arial" w:hAnsi="Arial" w:cs="Arial"/>
          <w:b/>
          <w:bCs/>
          <w:sz w:val="20"/>
          <w:szCs w:val="20"/>
        </w:rPr>
        <w:t> </w:t>
      </w:r>
    </w:p>
    <w:p w14:paraId="27180FAB" w14:textId="77777777" w:rsidR="008E0E1B" w:rsidRPr="00E12D20" w:rsidRDefault="000E29FD" w:rsidP="001D66B6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Firma"/>
          <w:tag w:val="Firma"/>
          <w:id w:val="-1395591246"/>
          <w:lock w:val="sdtLocked"/>
          <w:picture/>
        </w:sdtPr>
        <w:sdtEndPr/>
        <w:sdtContent>
          <w:r w:rsidR="001F1EB0" w:rsidRPr="00E12D20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6B5D314F" wp14:editId="7BC3C75D">
                <wp:extent cx="1524000" cy="951398"/>
                <wp:effectExtent l="0" t="0" r="0" b="0"/>
                <wp:docPr id="15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51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11DE398" w14:textId="269C48B9" w:rsidR="008E0E1B" w:rsidRPr="00E12D20" w:rsidRDefault="008E0E1B" w:rsidP="002859A9">
      <w:pPr>
        <w:spacing w:after="0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b/>
          <w:bCs/>
          <w:sz w:val="20"/>
          <w:szCs w:val="20"/>
        </w:rPr>
        <w:t>Nombre</w:t>
      </w:r>
      <w:r w:rsidR="002C10D2" w:rsidRPr="00E12D20">
        <w:rPr>
          <w:rFonts w:ascii="Arial" w:hAnsi="Arial" w:cs="Arial"/>
          <w:b/>
          <w:bCs/>
          <w:sz w:val="20"/>
          <w:szCs w:val="20"/>
        </w:rPr>
        <w:t xml:space="preserve">: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Nombre del Funcionario"/>
          <w:tag w:val="NombreFuncionario"/>
          <w:id w:val="639464309"/>
          <w:lock w:val="sdtLocked"/>
          <w:placeholder>
            <w:docPart w:val="D301D8D175844A778042239ECADC5E18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William Rene Moreno Romero</w:t>
          </w:r>
        </w:sdtContent>
      </w:sdt>
      <w:r w:rsidR="002C10D2" w:rsidRPr="00E12D2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2B11B34" w14:textId="6A10C231" w:rsidR="008E0E1B" w:rsidRPr="00E12D20" w:rsidRDefault="000E29FD" w:rsidP="002859A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B2968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6pt;margin-top:-24.75pt;width:321.9pt;height:0;z-index:251658240" o:connectortype="straight"/>
        </w:pic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Tipo de Documento"/>
          <w:tag w:val="TipoDocumento"/>
          <w:id w:val="2123874659"/>
          <w:lock w:val="sdtLocked"/>
          <w:placeholder>
            <w:docPart w:val="56E365A5455548EF91EF750851A18EDD"/>
          </w:placeholder>
          <w:dropDownList>
            <w:listItem w:value="&lt;&lt;Tipo Documento&gt;&gt;"/>
            <w:listItem w:displayText="CC" w:value="CC"/>
            <w:listItem w:displayText="CE" w:value="CE"/>
            <w:listItem w:displayText="PAS" w:value="PAS"/>
          </w:dropDownList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CC</w:t>
          </w:r>
        </w:sdtContent>
      </w:sdt>
      <w:r w:rsidR="00CC4262" w:rsidRPr="00E12D20">
        <w:rPr>
          <w:rStyle w:val="ControlNoVacio"/>
          <w:rFonts w:ascii="Arial" w:hAnsi="Arial" w:cs="Arial"/>
          <w:sz w:val="20"/>
          <w:szCs w:val="20"/>
        </w:rPr>
        <w:t xml:space="preserve"> </w:t>
      </w:r>
      <w:r w:rsidR="002C10D2" w:rsidRPr="00E12D20">
        <w:rPr>
          <w:rFonts w:ascii="Arial" w:hAnsi="Arial" w:cs="Arial"/>
          <w:b/>
          <w:bCs/>
          <w:sz w:val="20"/>
          <w:szCs w:val="20"/>
        </w:rPr>
        <w:t xml:space="preserve">: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Numero de Documento"/>
          <w:tag w:val="NumeroDocumento"/>
          <w:id w:val="323090352"/>
          <w:lock w:val="sdtLocked"/>
          <w:placeholder>
            <w:docPart w:val="C94ADBC10BBB4A68A488B017EF2AC0A5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74329638</w:t>
          </w:r>
        </w:sdtContent>
      </w:sdt>
      <w:r w:rsidR="002C10D2" w:rsidRPr="00E12D2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F6D83B0" w14:textId="13E4D93F" w:rsidR="008E0E1B" w:rsidRPr="00E12D20" w:rsidRDefault="008E0E1B" w:rsidP="002859A9">
      <w:pPr>
        <w:spacing w:after="0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b/>
          <w:bCs/>
          <w:sz w:val="20"/>
          <w:szCs w:val="20"/>
        </w:rPr>
        <w:t>Cargo</w:t>
      </w:r>
      <w:r w:rsidR="00B85C2F" w:rsidRPr="00E12D20">
        <w:rPr>
          <w:rFonts w:ascii="Arial" w:hAnsi="Arial" w:cs="Arial"/>
          <w:b/>
          <w:bCs/>
          <w:sz w:val="20"/>
          <w:szCs w:val="20"/>
        </w:rPr>
        <w:t xml:space="preserve">: </w:t>
      </w:r>
      <w:sdt>
        <w:sdtPr>
          <w:rPr>
            <w:rStyle w:val="ControlNoVacio"/>
            <w:rFonts w:ascii="Arial" w:hAnsi="Arial" w:cs="Arial"/>
            <w:sz w:val="20"/>
            <w:szCs w:val="20"/>
          </w:rPr>
          <w:alias w:val="Cargo"/>
          <w:tag w:val="Cargo"/>
          <w:id w:val="-1403915544"/>
          <w:lock w:val="sdtLocked"/>
          <w:placeholder>
            <w:docPart w:val="5719A621D57D44EAAD93584822945D3A"/>
          </w:placeholder>
          <w:text/>
        </w:sdtPr>
        <w:sdtEndPr>
          <w:rPr>
            <w:rStyle w:val="Fuentedeprrafopredeter"/>
            <w:b w:val="0"/>
            <w:bCs w:val="0"/>
          </w:rPr>
        </w:sdtEndPr>
        <w:sdtContent>
          <w:r w:rsidR="00013A51">
            <w:rPr>
              <w:rStyle w:val="ControlNoVacio"/>
              <w:rFonts w:ascii="Arial" w:hAnsi="Arial" w:cs="Arial"/>
              <w:sz w:val="20"/>
              <w:szCs w:val="20"/>
            </w:rPr>
            <w:t>Ingeniero de desarrollo</w:t>
          </w:r>
        </w:sdtContent>
      </w:sdt>
      <w:r w:rsidRPr="00E12D2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761E30F" w14:textId="77777777" w:rsidR="00BD570D" w:rsidRDefault="00BD570D" w:rsidP="008E0E1B">
      <w:pPr>
        <w:jc w:val="both"/>
      </w:pPr>
    </w:p>
    <w:p w14:paraId="6150947C" w14:textId="1A5E345F" w:rsidR="009C352F" w:rsidRPr="00E12D20" w:rsidRDefault="008E0E1B" w:rsidP="001F1EB0">
      <w:pPr>
        <w:jc w:val="both"/>
        <w:rPr>
          <w:rFonts w:ascii="Arial" w:hAnsi="Arial" w:cs="Arial"/>
          <w:sz w:val="20"/>
          <w:szCs w:val="20"/>
        </w:rPr>
      </w:pPr>
      <w:r w:rsidRPr="00E12D20">
        <w:rPr>
          <w:rFonts w:ascii="Arial" w:hAnsi="Arial" w:cs="Arial"/>
          <w:sz w:val="20"/>
          <w:szCs w:val="20"/>
        </w:rPr>
        <w:t xml:space="preserve">Esri asume los costos asociados al examen de certificación siempre y cuando el colaborador obtenga dicha certificación técnica. En caso de que el colaborador no presente dicha certificación aprobada, deberá asumir los costos de </w:t>
      </w:r>
      <w:r w:rsidR="00845E5E" w:rsidRPr="00E12D20">
        <w:rPr>
          <w:rFonts w:ascii="Arial" w:hAnsi="Arial" w:cs="Arial"/>
          <w:sz w:val="20"/>
          <w:szCs w:val="20"/>
        </w:rPr>
        <w:t>esta</w:t>
      </w:r>
      <w:r w:rsidRPr="00E12D20">
        <w:rPr>
          <w:rFonts w:ascii="Arial" w:hAnsi="Arial" w:cs="Arial"/>
          <w:sz w:val="20"/>
          <w:szCs w:val="20"/>
        </w:rPr>
        <w:t>. </w:t>
      </w:r>
    </w:p>
    <w:sectPr w:rsidR="009C352F" w:rsidRPr="00E12D20" w:rsidSect="002A5A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701" w:right="1701" w:bottom="1701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FF9E2" w14:textId="77777777" w:rsidR="000E29FD" w:rsidRDefault="000E29FD" w:rsidP="002A5A28">
      <w:pPr>
        <w:spacing w:after="0" w:line="240" w:lineRule="auto"/>
      </w:pPr>
      <w:r>
        <w:separator/>
      </w:r>
    </w:p>
  </w:endnote>
  <w:endnote w:type="continuationSeparator" w:id="0">
    <w:p w14:paraId="3D899952" w14:textId="77777777" w:rsidR="000E29FD" w:rsidRDefault="000E29FD" w:rsidP="002A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C12B" w14:textId="77777777" w:rsidR="007B3DE9" w:rsidRDefault="007B3D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111"/>
    </w:tblGrid>
    <w:tr w:rsidR="00725877" w:rsidRPr="00D414ED" w14:paraId="36C62B69" w14:textId="77777777" w:rsidTr="00725877">
      <w:tc>
        <w:tcPr>
          <w:tcW w:w="4928" w:type="dxa"/>
          <w:vAlign w:val="bottom"/>
        </w:tcPr>
        <w:p w14:paraId="60D3A90B" w14:textId="59A546F1" w:rsidR="00725877" w:rsidRPr="00E12D20" w:rsidRDefault="000E29FD" w:rsidP="00E12D20">
          <w:pPr>
            <w:pStyle w:val="Piedepgina"/>
            <w:rPr>
              <w:rFonts w:ascii="Arial" w:hAnsi="Arial" w:cs="Arial"/>
              <w:color w:val="000000" w:themeColor="text1"/>
              <w:sz w:val="20"/>
              <w:szCs w:val="20"/>
            </w:rPr>
          </w:pPr>
          <w:hyperlink r:id="rId1" w:history="1">
            <w:r w:rsidR="00E12D20" w:rsidRPr="00E12D20">
              <w:rPr>
                <w:rStyle w:val="Hipervnculo"/>
                <w:rFonts w:ascii="Arial" w:hAnsi="Arial" w:cs="Arial"/>
                <w:color w:val="000000" w:themeColor="text1"/>
                <w:sz w:val="20"/>
                <w:szCs w:val="20"/>
              </w:rPr>
              <w:t>www.esri.co</w:t>
            </w:r>
          </w:hyperlink>
        </w:p>
        <w:p w14:paraId="6A1C3447" w14:textId="27F1CC88" w:rsidR="00E12D20" w:rsidRPr="00E12D20" w:rsidRDefault="000E29FD" w:rsidP="00E12D20">
          <w:pPr>
            <w:pStyle w:val="Piedepgina"/>
            <w:rPr>
              <w:rFonts w:ascii="Arial" w:hAnsi="Arial" w:cs="Arial"/>
              <w:color w:val="000000" w:themeColor="text1"/>
              <w:sz w:val="20"/>
              <w:szCs w:val="20"/>
            </w:rPr>
          </w:pPr>
          <w:hyperlink r:id="rId2" w:history="1">
            <w:r w:rsidR="00E12D20" w:rsidRPr="00E12D20">
              <w:rPr>
                <w:rStyle w:val="Hipervnculo"/>
                <w:rFonts w:ascii="Arial" w:hAnsi="Arial" w:cs="Arial"/>
                <w:color w:val="000000" w:themeColor="text1"/>
                <w:sz w:val="20"/>
                <w:szCs w:val="20"/>
              </w:rPr>
              <w:t>www.esri.pa</w:t>
            </w:r>
          </w:hyperlink>
        </w:p>
        <w:p w14:paraId="0F8E605E" w14:textId="1BC5CE48" w:rsidR="00E12D20" w:rsidRPr="00E12D20" w:rsidRDefault="000E29FD" w:rsidP="00E12D20">
          <w:pPr>
            <w:pStyle w:val="Piedepgina"/>
            <w:rPr>
              <w:rFonts w:ascii="Arial" w:hAnsi="Arial" w:cs="Arial"/>
              <w:color w:val="000000" w:themeColor="text1"/>
              <w:sz w:val="20"/>
              <w:szCs w:val="20"/>
            </w:rPr>
          </w:pPr>
          <w:hyperlink r:id="rId3" w:history="1">
            <w:r w:rsidR="00E12D20" w:rsidRPr="00E12D20">
              <w:rPr>
                <w:rStyle w:val="Hipervnculo"/>
                <w:rFonts w:ascii="Arial" w:hAnsi="Arial" w:cs="Arial"/>
                <w:color w:val="000000" w:themeColor="text1"/>
                <w:sz w:val="20"/>
                <w:szCs w:val="20"/>
              </w:rPr>
              <w:t>www.esri.ec</w:t>
            </w:r>
          </w:hyperlink>
        </w:p>
        <w:p w14:paraId="7C3F2845" w14:textId="354768DB" w:rsidR="00E12D20" w:rsidRPr="00D414ED" w:rsidRDefault="00E12D20" w:rsidP="00725877">
          <w:pPr>
            <w:pStyle w:val="Piedepgina"/>
            <w:rPr>
              <w:sz w:val="16"/>
              <w:szCs w:val="16"/>
            </w:rPr>
          </w:pPr>
        </w:p>
      </w:tc>
      <w:tc>
        <w:tcPr>
          <w:tcW w:w="4111" w:type="dxa"/>
          <w:vAlign w:val="center"/>
        </w:tcPr>
        <w:p w14:paraId="1CC88D94" w14:textId="18EB3C0D" w:rsidR="00725877" w:rsidRPr="00E12D20" w:rsidRDefault="000E29FD" w:rsidP="00725877">
          <w:pPr>
            <w:pStyle w:val="Piedepgina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hyperlink r:id="rId4" w:history="1">
            <w:r w:rsidR="00E12D20" w:rsidRPr="00E12D20">
              <w:rPr>
                <w:rStyle w:val="Hipervnculo"/>
                <w:rFonts w:ascii="Arial" w:hAnsi="Arial" w:cs="Arial"/>
                <w:color w:val="000000" w:themeColor="text1"/>
                <w:sz w:val="20"/>
                <w:szCs w:val="20"/>
              </w:rPr>
              <w:t>Entrenamiento@Esri.co</w:t>
            </w:r>
          </w:hyperlink>
        </w:p>
        <w:p w14:paraId="34BB2FD6" w14:textId="5B3A6DAC" w:rsidR="00E12D20" w:rsidRPr="00E12D20" w:rsidRDefault="000E29FD" w:rsidP="00725877">
          <w:pPr>
            <w:pStyle w:val="Piedepgina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hyperlink r:id="rId5" w:history="1">
            <w:r w:rsidR="00E12D20" w:rsidRPr="00E12D20">
              <w:rPr>
                <w:rStyle w:val="Hipervnculo"/>
                <w:rFonts w:ascii="Arial" w:hAnsi="Arial" w:cs="Arial"/>
                <w:color w:val="000000" w:themeColor="text1"/>
                <w:sz w:val="20"/>
                <w:szCs w:val="20"/>
              </w:rPr>
              <w:t>Entrenamiento@esri.ec</w:t>
            </w:r>
          </w:hyperlink>
        </w:p>
        <w:p w14:paraId="4F8A1463" w14:textId="5DD02162" w:rsidR="00E12D20" w:rsidRPr="00E12D20" w:rsidRDefault="000E29FD" w:rsidP="00725877">
          <w:pPr>
            <w:pStyle w:val="Piedepgina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hyperlink r:id="rId6" w:history="1">
            <w:r w:rsidR="00E12D20" w:rsidRPr="00E12D20">
              <w:rPr>
                <w:rStyle w:val="Hipervnculo"/>
                <w:rFonts w:ascii="Arial" w:hAnsi="Arial" w:cs="Arial"/>
                <w:color w:val="000000" w:themeColor="text1"/>
                <w:sz w:val="20"/>
                <w:szCs w:val="20"/>
              </w:rPr>
              <w:t>Entrenamiento@esri.pa</w:t>
            </w:r>
          </w:hyperlink>
        </w:p>
        <w:p w14:paraId="081C0A5C" w14:textId="6F88008D" w:rsidR="00E12D20" w:rsidRPr="00D414ED" w:rsidRDefault="00E12D20" w:rsidP="00725877">
          <w:pPr>
            <w:pStyle w:val="Piedepgina"/>
            <w:jc w:val="right"/>
            <w:rPr>
              <w:b/>
              <w:bCs/>
              <w:sz w:val="16"/>
              <w:szCs w:val="16"/>
            </w:rPr>
          </w:pPr>
        </w:p>
      </w:tc>
    </w:tr>
  </w:tbl>
  <w:p w14:paraId="6B7C39A0" w14:textId="77777777" w:rsidR="00D414ED" w:rsidRDefault="00D414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33519" w14:textId="77777777" w:rsidR="007B3DE9" w:rsidRDefault="007B3D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9210D" w14:textId="77777777" w:rsidR="000E29FD" w:rsidRDefault="000E29FD" w:rsidP="002A5A28">
      <w:pPr>
        <w:spacing w:after="0" w:line="240" w:lineRule="auto"/>
      </w:pPr>
      <w:r>
        <w:separator/>
      </w:r>
    </w:p>
  </w:footnote>
  <w:footnote w:type="continuationSeparator" w:id="0">
    <w:p w14:paraId="29BBC931" w14:textId="77777777" w:rsidR="000E29FD" w:rsidRDefault="000E29FD" w:rsidP="002A5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CDCB" w14:textId="77777777" w:rsidR="007B3DE9" w:rsidRDefault="007B3D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F09F1" w14:textId="7C94EAFD" w:rsidR="002A5A28" w:rsidRDefault="00E12D20">
    <w:pPr>
      <w:pStyle w:val="Encabezado"/>
    </w:pPr>
    <w:r>
      <w:rPr>
        <w:noProof/>
      </w:rPr>
      <w:drawing>
        <wp:inline distT="0" distB="0" distL="0" distR="0" wp14:anchorId="7807E49E" wp14:editId="491E4921">
          <wp:extent cx="1975219" cy="800100"/>
          <wp:effectExtent l="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8716" cy="805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7C90F" w14:textId="77777777" w:rsidR="007B3DE9" w:rsidRDefault="007B3D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1982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D20"/>
    <w:rsid w:val="0001055D"/>
    <w:rsid w:val="00013A51"/>
    <w:rsid w:val="000461F1"/>
    <w:rsid w:val="00097C02"/>
    <w:rsid w:val="000E29FD"/>
    <w:rsid w:val="00174E48"/>
    <w:rsid w:val="001D66B6"/>
    <w:rsid w:val="001F1EB0"/>
    <w:rsid w:val="001F5EED"/>
    <w:rsid w:val="0026259F"/>
    <w:rsid w:val="002859A9"/>
    <w:rsid w:val="00287022"/>
    <w:rsid w:val="002A510A"/>
    <w:rsid w:val="002A5A28"/>
    <w:rsid w:val="002C10D2"/>
    <w:rsid w:val="00452161"/>
    <w:rsid w:val="00456DA5"/>
    <w:rsid w:val="00487893"/>
    <w:rsid w:val="00586260"/>
    <w:rsid w:val="005D0F64"/>
    <w:rsid w:val="00687F0F"/>
    <w:rsid w:val="0069233A"/>
    <w:rsid w:val="00713D22"/>
    <w:rsid w:val="00725877"/>
    <w:rsid w:val="007B3DE9"/>
    <w:rsid w:val="007C01A3"/>
    <w:rsid w:val="00805C87"/>
    <w:rsid w:val="008413DF"/>
    <w:rsid w:val="00845E5E"/>
    <w:rsid w:val="008C7343"/>
    <w:rsid w:val="008E0E1B"/>
    <w:rsid w:val="00963340"/>
    <w:rsid w:val="00971718"/>
    <w:rsid w:val="009C352F"/>
    <w:rsid w:val="00A1244D"/>
    <w:rsid w:val="00A779B9"/>
    <w:rsid w:val="00B535E6"/>
    <w:rsid w:val="00B85C2F"/>
    <w:rsid w:val="00BD570D"/>
    <w:rsid w:val="00C14466"/>
    <w:rsid w:val="00C21353"/>
    <w:rsid w:val="00C3645B"/>
    <w:rsid w:val="00C82DED"/>
    <w:rsid w:val="00CC4262"/>
    <w:rsid w:val="00D14EB2"/>
    <w:rsid w:val="00D414ED"/>
    <w:rsid w:val="00D82493"/>
    <w:rsid w:val="00DA614B"/>
    <w:rsid w:val="00DD6FBE"/>
    <w:rsid w:val="00E12D20"/>
    <w:rsid w:val="00E50B4C"/>
    <w:rsid w:val="00EB12CA"/>
    <w:rsid w:val="00ED28F0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70EFC893"/>
  <w15:docId w15:val="{F81BD96B-85CE-43F2-9079-75B17072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79B9"/>
    <w:rPr>
      <w:rFonts w:ascii="AvenirNext LT Pro Regular" w:hAnsi="AvenirNext LT Pro Regul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21353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9C352F"/>
    <w:pPr>
      <w:spacing w:after="0" w:line="240" w:lineRule="auto"/>
    </w:pPr>
    <w:tblPr/>
  </w:style>
  <w:style w:type="table" w:customStyle="1" w:styleId="TablaInforme">
    <w:name w:val="Tabla Informe"/>
    <w:basedOn w:val="Tablanormal"/>
    <w:uiPriority w:val="99"/>
    <w:rsid w:val="009C352F"/>
    <w:pPr>
      <w:spacing w:after="0" w:line="240" w:lineRule="auto"/>
      <w:jc w:val="center"/>
    </w:pPr>
    <w:tblPr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bottom w:val="single" w:sz="12" w:space="0" w:color="auto"/>
        </w:tcBorders>
        <w:shd w:val="clear" w:color="auto" w:fill="A6A6A6" w:themeFill="background1" w:themeFillShade="A6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character" w:styleId="Referenciasutil">
    <w:name w:val="Subtle Reference"/>
    <w:basedOn w:val="Fuentedeprrafopredeter"/>
    <w:uiPriority w:val="31"/>
    <w:qFormat/>
    <w:rsid w:val="00452161"/>
    <w:rPr>
      <w:i/>
      <w:caps w:val="0"/>
      <w:smallCaps w:val="0"/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C21353"/>
    <w:rPr>
      <w:rFonts w:asciiTheme="majorHAnsi" w:eastAsiaTheme="majorEastAsia" w:hAnsiTheme="majorHAnsi" w:cstheme="majorBidi"/>
      <w:b/>
      <w:iCs/>
    </w:rPr>
  </w:style>
  <w:style w:type="character" w:customStyle="1" w:styleId="CuadrodeTexto">
    <w:name w:val="Cuadro de Texto"/>
    <w:basedOn w:val="Fuentedeprrafopredeter"/>
    <w:uiPriority w:val="1"/>
    <w:qFormat/>
    <w:rsid w:val="001D66B6"/>
    <w:rPr>
      <w:rFonts w:ascii="AvenirNext LT Pro Regular" w:hAnsi="AvenirNext LT Pro Regular" w:cs="Arial"/>
      <w:b w:val="0"/>
      <w:bCs/>
      <w:i/>
      <w:color w:val="A6A6A6" w:themeColor="background1" w:themeShade="A6"/>
      <w:sz w:val="22"/>
      <w:szCs w:val="20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E0E1B"/>
    <w:rPr>
      <w:color w:val="808080"/>
    </w:rPr>
  </w:style>
  <w:style w:type="character" w:customStyle="1" w:styleId="ControlNoVacio">
    <w:name w:val="Control No Vacio"/>
    <w:basedOn w:val="Fuentedeprrafopredeter"/>
    <w:uiPriority w:val="1"/>
    <w:qFormat/>
    <w:rsid w:val="00DA614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A5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A28"/>
    <w:rPr>
      <w:rFonts w:ascii="AvenirNext LT Pro Regular" w:hAnsi="AvenirNext LT Pro Regular"/>
    </w:rPr>
  </w:style>
  <w:style w:type="paragraph" w:styleId="Piedepgina">
    <w:name w:val="footer"/>
    <w:basedOn w:val="Normal"/>
    <w:link w:val="PiedepginaCar"/>
    <w:uiPriority w:val="99"/>
    <w:unhideWhenUsed/>
    <w:rsid w:val="002A5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A28"/>
    <w:rPr>
      <w:rFonts w:ascii="AvenirNext LT Pro Regular" w:hAnsi="AvenirNext LT Pro Regular"/>
    </w:rPr>
  </w:style>
  <w:style w:type="table" w:styleId="Tablaconcuadrcula">
    <w:name w:val="Table Grid"/>
    <w:basedOn w:val="Tablanormal"/>
    <w:uiPriority w:val="39"/>
    <w:rsid w:val="00D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reoPiedePgina">
    <w:name w:val="Correo Pie de Página"/>
    <w:basedOn w:val="Fuentedeprrafopredeter"/>
    <w:uiPriority w:val="1"/>
    <w:rsid w:val="00713D22"/>
    <w:rPr>
      <w:rFonts w:ascii="AvenirNext LT Pro Regular" w:hAnsi="AvenirNext LT Pro Regular"/>
      <w:b/>
      <w:i w:val="0"/>
      <w:sz w:val="16"/>
    </w:rPr>
  </w:style>
  <w:style w:type="character" w:styleId="Hipervnculo">
    <w:name w:val="Hyperlink"/>
    <w:basedOn w:val="Fuentedeprrafopredeter"/>
    <w:uiPriority w:val="99"/>
    <w:unhideWhenUsed/>
    <w:rsid w:val="00E12D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sri.ec" TargetMode="External"/><Relationship Id="rId2" Type="http://schemas.openxmlformats.org/officeDocument/2006/relationships/hyperlink" Target="http://www.esri.pa" TargetMode="External"/><Relationship Id="rId1" Type="http://schemas.openxmlformats.org/officeDocument/2006/relationships/hyperlink" Target="http://www.esri.co" TargetMode="External"/><Relationship Id="rId6" Type="http://schemas.openxmlformats.org/officeDocument/2006/relationships/hyperlink" Target="mailto:Entrenamiento@esri.pa" TargetMode="External"/><Relationship Id="rId5" Type="http://schemas.openxmlformats.org/officeDocument/2006/relationships/hyperlink" Target="mailto:Entrenamiento@esri.ec" TargetMode="External"/><Relationship Id="rId4" Type="http://schemas.openxmlformats.org/officeDocument/2006/relationships/hyperlink" Target="mailto:Entrenamiento@Esri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mez\Downloads\Carta%20de%20Compromiso%20de%20Obtenci&#243;n%20de%20Certificaci&#243;n%20T&#233;cnica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F6D78D25C14888A109612D4EFF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68DEF-41A6-4BF2-B5B1-1A89EB6B179A}"/>
      </w:docPartPr>
      <w:docPartBody>
        <w:p w:rsidR="002B189A" w:rsidRDefault="00EB283B">
          <w:pPr>
            <w:pStyle w:val="A2F6D78D25C14888A109612D4EFFD2E1"/>
          </w:pPr>
          <w:r w:rsidRPr="001D66B6">
            <w:rPr>
              <w:rStyle w:val="CuadrodeTexto"/>
            </w:rPr>
            <w:t>&lt;&lt;Nombre del Funcionario&gt;&gt;</w:t>
          </w:r>
        </w:p>
      </w:docPartBody>
    </w:docPart>
    <w:docPart>
      <w:docPartPr>
        <w:name w:val="6B3ABF953730448390E4A7663275A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10568-365E-40F7-91EE-5739A42C1CCF}"/>
      </w:docPartPr>
      <w:docPartBody>
        <w:p w:rsidR="002B189A" w:rsidRDefault="00EB283B">
          <w:pPr>
            <w:pStyle w:val="6B3ABF953730448390E4A7663275A686"/>
          </w:pPr>
          <w:r w:rsidRPr="0001055D">
            <w:rPr>
              <w:rStyle w:val="Textodelmarcadordeposicin"/>
              <w:iCs/>
            </w:rPr>
            <w:t>&lt;&lt;Tipo de Documento&gt;&gt;</w:t>
          </w:r>
        </w:p>
      </w:docPartBody>
    </w:docPart>
    <w:docPart>
      <w:docPartPr>
        <w:name w:val="DAB2B0504AFA44419CD17653E5D6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696E-D834-4E9F-9880-745ECEF4C244}"/>
      </w:docPartPr>
      <w:docPartBody>
        <w:p w:rsidR="002B189A" w:rsidRDefault="00EB283B">
          <w:pPr>
            <w:pStyle w:val="DAB2B0504AFA44419CD17653E5D65477"/>
          </w:pPr>
          <w:r w:rsidRPr="001D66B6">
            <w:rPr>
              <w:rStyle w:val="CuadrodeTexto"/>
            </w:rPr>
            <w:t>&lt;&lt;Número de Documento&gt;&gt;</w:t>
          </w:r>
        </w:p>
      </w:docPartBody>
    </w:docPart>
    <w:docPart>
      <w:docPartPr>
        <w:name w:val="A1447D7FABD7499CAD3B8D06DC9DA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03196-F2ED-4AB9-821E-E66C17FF422F}"/>
      </w:docPartPr>
      <w:docPartBody>
        <w:p w:rsidR="002B189A" w:rsidRDefault="00EB283B">
          <w:pPr>
            <w:pStyle w:val="A1447D7FABD7499CAD3B8D06DC9DA37D"/>
          </w:pPr>
          <w:r w:rsidRPr="00B535E6">
            <w:rPr>
              <w:rStyle w:val="CuadrodeTexto"/>
            </w:rPr>
            <w:t>&lt;&lt;Nombre de la Certificación&gt;&gt;</w:t>
          </w:r>
        </w:p>
      </w:docPartBody>
    </w:docPart>
    <w:docPart>
      <w:docPartPr>
        <w:name w:val="56E6C8B573F54B3195DBFF76A2B78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66551-8DB7-4711-9F5B-728FD6DC4F40}"/>
      </w:docPartPr>
      <w:docPartBody>
        <w:p w:rsidR="002B189A" w:rsidRDefault="00EB283B">
          <w:pPr>
            <w:pStyle w:val="56E6C8B573F54B3195DBFF76A2B78BC6"/>
          </w:pPr>
          <w:r w:rsidRPr="00B535E6">
            <w:rPr>
              <w:rStyle w:val="CuadrodeTexto"/>
            </w:rPr>
            <w:t>&lt;&lt;Valor de la Certificación&gt;&gt;</w:t>
          </w:r>
        </w:p>
      </w:docPartBody>
    </w:docPart>
    <w:docPart>
      <w:docPartPr>
        <w:name w:val="1D4403971502446E8460673BB89B8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7DA2F-5BB8-4C2A-8AA8-87809579B264}"/>
      </w:docPartPr>
      <w:docPartBody>
        <w:p w:rsidR="002B189A" w:rsidRDefault="00EB283B">
          <w:pPr>
            <w:pStyle w:val="1D4403971502446E8460673BB89B8C04"/>
          </w:pPr>
          <w:r w:rsidRPr="001F5EED">
            <w:rPr>
              <w:i/>
              <w:iCs/>
              <w:color w:val="A6A6A6" w:themeColor="background1" w:themeShade="A6"/>
            </w:rPr>
            <w:t>&lt;&lt;Moneda Certificación&gt;&gt;</w:t>
          </w:r>
        </w:p>
      </w:docPartBody>
    </w:docPart>
    <w:docPart>
      <w:docPartPr>
        <w:name w:val="ED6EC311884543D695D83C9C1431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640A-1B8E-4B3D-8989-BA4FCFBC33EC}"/>
      </w:docPartPr>
      <w:docPartBody>
        <w:p w:rsidR="002B189A" w:rsidRDefault="00EB283B">
          <w:pPr>
            <w:pStyle w:val="ED6EC311884543D695D83C9C1431C390"/>
          </w:pPr>
          <w:r w:rsidRPr="00687F0F">
            <w:rPr>
              <w:rStyle w:val="CuadrodeTexto"/>
            </w:rPr>
            <w:t>&lt;&lt;Ciudad&gt;&gt;</w:t>
          </w:r>
        </w:p>
      </w:docPartBody>
    </w:docPart>
    <w:docPart>
      <w:docPartPr>
        <w:name w:val="5F64DCFBEE6F43D3AFDE4EF2B5016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1C399-5293-46A6-9E37-31D742A64E98}"/>
      </w:docPartPr>
      <w:docPartBody>
        <w:p w:rsidR="002B189A" w:rsidRDefault="00EB283B">
          <w:pPr>
            <w:pStyle w:val="5F64DCFBEE6F43D3AFDE4EF2B5016D67"/>
          </w:pPr>
          <w:r w:rsidRPr="00687F0F">
            <w:rPr>
              <w:rStyle w:val="CuadrodeTexto"/>
            </w:rPr>
            <w:t>&lt;&lt;Días Solicitud&gt;&gt;</w:t>
          </w:r>
        </w:p>
      </w:docPartBody>
    </w:docPart>
    <w:docPart>
      <w:docPartPr>
        <w:name w:val="05405EAB3D9C4B6EB928A2AB9B49B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8AED-B065-4211-B574-98CD24DCE994}"/>
      </w:docPartPr>
      <w:docPartBody>
        <w:p w:rsidR="002B189A" w:rsidRDefault="00EB283B">
          <w:pPr>
            <w:pStyle w:val="05405EAB3D9C4B6EB928A2AB9B49BF05"/>
          </w:pPr>
          <w:r w:rsidRPr="001F5EED">
            <w:rPr>
              <w:i/>
              <w:iCs/>
              <w:color w:val="A6A6A6" w:themeColor="background1" w:themeShade="A6"/>
            </w:rPr>
            <w:t>&lt;&lt;mes&gt;&gt;</w:t>
          </w:r>
        </w:p>
      </w:docPartBody>
    </w:docPart>
    <w:docPart>
      <w:docPartPr>
        <w:name w:val="4C47024194474627B9A94A9328AC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22FD-B18F-44E2-8BBA-5DBFEB08CCFF}"/>
      </w:docPartPr>
      <w:docPartBody>
        <w:p w:rsidR="002B189A" w:rsidRDefault="00EB283B">
          <w:pPr>
            <w:pStyle w:val="4C47024194474627B9A94A9328ACD539"/>
          </w:pPr>
          <w:r w:rsidRPr="00687F0F">
            <w:rPr>
              <w:rStyle w:val="CuadrodeTexto"/>
            </w:rPr>
            <w:t>&lt;&lt;Año Solicitud&gt;&gt;</w:t>
          </w:r>
          <w:r w:rsidRPr="008155D1">
            <w:rPr>
              <w:rStyle w:val="Textodelmarcadordeposicin"/>
            </w:rPr>
            <w:t>.</w:t>
          </w:r>
        </w:p>
      </w:docPartBody>
    </w:docPart>
    <w:docPart>
      <w:docPartPr>
        <w:name w:val="D301D8D175844A778042239ECADC5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6DE4-87E1-4A08-B1B4-97A79F53CEF9}"/>
      </w:docPartPr>
      <w:docPartBody>
        <w:p w:rsidR="002B189A" w:rsidRDefault="00EB283B">
          <w:pPr>
            <w:pStyle w:val="D301D8D175844A778042239ECADC5E18"/>
          </w:pPr>
          <w:r w:rsidRPr="002C10D2">
            <w:rPr>
              <w:i/>
              <w:iCs/>
              <w:color w:val="A6A6A6" w:themeColor="background1" w:themeShade="A6"/>
            </w:rPr>
            <w:t>&lt;&lt;Nombre del Funcionario&gt;&gt;</w:t>
          </w:r>
          <w:r w:rsidRPr="002C10D2">
            <w:rPr>
              <w:rStyle w:val="Textodelmarcadordeposicin"/>
              <w:iCs/>
            </w:rPr>
            <w:t>.</w:t>
          </w:r>
        </w:p>
      </w:docPartBody>
    </w:docPart>
    <w:docPart>
      <w:docPartPr>
        <w:name w:val="56E365A5455548EF91EF750851A1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D8A21-22CF-4934-BCAE-AB26A0F49A07}"/>
      </w:docPartPr>
      <w:docPartBody>
        <w:p w:rsidR="002B189A" w:rsidRDefault="00EB283B">
          <w:pPr>
            <w:pStyle w:val="56E365A5455548EF91EF750851A18EDD"/>
          </w:pPr>
          <w:r w:rsidRPr="00CC4262">
            <w:rPr>
              <w:rStyle w:val="ControlNoVacio"/>
            </w:rPr>
            <w:t>&lt;&lt;Tipo de Documento&gt;&gt;</w:t>
          </w:r>
        </w:p>
      </w:docPartBody>
    </w:docPart>
    <w:docPart>
      <w:docPartPr>
        <w:name w:val="C94ADBC10BBB4A68A488B017EF2A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00108-3034-43D6-AA86-B355B1A5CDC2}"/>
      </w:docPartPr>
      <w:docPartBody>
        <w:p w:rsidR="002B189A" w:rsidRDefault="00EB283B">
          <w:pPr>
            <w:pStyle w:val="C94ADBC10BBB4A68A488B017EF2AC0A5"/>
          </w:pPr>
          <w:r w:rsidRPr="00B85C2F">
            <w:rPr>
              <w:i/>
              <w:iCs/>
              <w:color w:val="A6A6A6" w:themeColor="background1" w:themeShade="A6"/>
            </w:rPr>
            <w:t>&lt;&lt;Número de documento&gt;&gt;</w:t>
          </w:r>
        </w:p>
      </w:docPartBody>
    </w:docPart>
    <w:docPart>
      <w:docPartPr>
        <w:name w:val="5719A621D57D44EAAD9358482294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28587-97A7-4BB2-93D2-0A12CA88BF6A}"/>
      </w:docPartPr>
      <w:docPartBody>
        <w:p w:rsidR="002B189A" w:rsidRDefault="00EB283B">
          <w:pPr>
            <w:pStyle w:val="5719A621D57D44EAAD93584822945D3A"/>
          </w:pPr>
          <w:r w:rsidRPr="00B85C2F">
            <w:rPr>
              <w:i/>
              <w:iCs/>
              <w:color w:val="A6A6A6" w:themeColor="background1" w:themeShade="A6"/>
            </w:rPr>
            <w:t>&lt;&lt;Cargo&gt;&gt;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D3F4E-A88B-4A9F-93EE-BCA087FAFBD2}"/>
      </w:docPartPr>
      <w:docPartBody>
        <w:p w:rsidR="002B189A" w:rsidRDefault="00EB283B">
          <w:r w:rsidRPr="00EB04A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3B"/>
    <w:rsid w:val="002B189A"/>
    <w:rsid w:val="00CA3AB8"/>
    <w:rsid w:val="00EB283B"/>
    <w:rsid w:val="00E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adrodeTexto">
    <w:name w:val="Cuadro de Texto"/>
    <w:basedOn w:val="Fuentedeprrafopredeter"/>
    <w:uiPriority w:val="1"/>
    <w:qFormat/>
    <w:rPr>
      <w:rFonts w:ascii="AvenirNext LT Pro Regular" w:hAnsi="AvenirNext LT Pro Regular" w:cs="Arial"/>
      <w:b w:val="0"/>
      <w:bCs/>
      <w:i/>
      <w:color w:val="A6A6A6" w:themeColor="background1" w:themeShade="A6"/>
      <w:sz w:val="22"/>
      <w:szCs w:val="20"/>
      <w:lang w:val="es-ES"/>
    </w:rPr>
  </w:style>
  <w:style w:type="paragraph" w:customStyle="1" w:styleId="A2F6D78D25C14888A109612D4EFFD2E1">
    <w:name w:val="A2F6D78D25C14888A109612D4EFFD2E1"/>
  </w:style>
  <w:style w:type="character" w:styleId="Textodelmarcadordeposicin">
    <w:name w:val="Placeholder Text"/>
    <w:basedOn w:val="Fuentedeprrafopredeter"/>
    <w:uiPriority w:val="99"/>
    <w:semiHidden/>
    <w:rsid w:val="00EB283B"/>
    <w:rPr>
      <w:color w:val="808080"/>
    </w:rPr>
  </w:style>
  <w:style w:type="paragraph" w:customStyle="1" w:styleId="6B3ABF953730448390E4A7663275A686">
    <w:name w:val="6B3ABF953730448390E4A7663275A686"/>
  </w:style>
  <w:style w:type="paragraph" w:customStyle="1" w:styleId="DAB2B0504AFA44419CD17653E5D65477">
    <w:name w:val="DAB2B0504AFA44419CD17653E5D65477"/>
  </w:style>
  <w:style w:type="paragraph" w:customStyle="1" w:styleId="A1447D7FABD7499CAD3B8D06DC9DA37D">
    <w:name w:val="A1447D7FABD7499CAD3B8D06DC9DA37D"/>
  </w:style>
  <w:style w:type="paragraph" w:customStyle="1" w:styleId="56E6C8B573F54B3195DBFF76A2B78BC6">
    <w:name w:val="56E6C8B573F54B3195DBFF76A2B78BC6"/>
  </w:style>
  <w:style w:type="paragraph" w:customStyle="1" w:styleId="1D4403971502446E8460673BB89B8C04">
    <w:name w:val="1D4403971502446E8460673BB89B8C04"/>
  </w:style>
  <w:style w:type="paragraph" w:customStyle="1" w:styleId="ED6EC311884543D695D83C9C1431C390">
    <w:name w:val="ED6EC311884543D695D83C9C1431C390"/>
  </w:style>
  <w:style w:type="paragraph" w:customStyle="1" w:styleId="5F64DCFBEE6F43D3AFDE4EF2B5016D67">
    <w:name w:val="5F64DCFBEE6F43D3AFDE4EF2B5016D67"/>
  </w:style>
  <w:style w:type="paragraph" w:customStyle="1" w:styleId="05405EAB3D9C4B6EB928A2AB9B49BF05">
    <w:name w:val="05405EAB3D9C4B6EB928A2AB9B49BF05"/>
  </w:style>
  <w:style w:type="paragraph" w:customStyle="1" w:styleId="4C47024194474627B9A94A9328ACD539">
    <w:name w:val="4C47024194474627B9A94A9328ACD539"/>
  </w:style>
  <w:style w:type="paragraph" w:customStyle="1" w:styleId="D301D8D175844A778042239ECADC5E18">
    <w:name w:val="D301D8D175844A778042239ECADC5E18"/>
  </w:style>
  <w:style w:type="character" w:customStyle="1" w:styleId="ControlNoVacio">
    <w:name w:val="Control No Vacio"/>
    <w:basedOn w:val="Fuentedeprrafopredeter"/>
    <w:uiPriority w:val="1"/>
    <w:qFormat/>
    <w:rPr>
      <w:b/>
      <w:bCs/>
    </w:rPr>
  </w:style>
  <w:style w:type="paragraph" w:customStyle="1" w:styleId="56E365A5455548EF91EF750851A18EDD">
    <w:name w:val="56E365A5455548EF91EF750851A18EDD"/>
  </w:style>
  <w:style w:type="paragraph" w:customStyle="1" w:styleId="C94ADBC10BBB4A68A488B017EF2AC0A5">
    <w:name w:val="C94ADBC10BBB4A68A488B017EF2AC0A5"/>
  </w:style>
  <w:style w:type="paragraph" w:customStyle="1" w:styleId="5719A621D57D44EAAD93584822945D3A">
    <w:name w:val="5719A621D57D44EAAD93584822945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Compromiso de Obtención de Certificación Técnica (1)</Template>
  <TotalTime>28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Yeraldin Gomez</dc:creator>
  <cp:keywords/>
  <dc:description/>
  <cp:lastModifiedBy>William Rene Moreno</cp:lastModifiedBy>
  <cp:revision>3</cp:revision>
  <dcterms:created xsi:type="dcterms:W3CDTF">2021-10-12T23:24:00Z</dcterms:created>
  <dcterms:modified xsi:type="dcterms:W3CDTF">2022-06-18T18:13:00Z</dcterms:modified>
</cp:coreProperties>
</file>